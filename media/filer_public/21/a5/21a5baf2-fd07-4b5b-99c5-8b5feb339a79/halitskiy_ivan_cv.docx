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Название резюме"/>
        <w:tag w:val="Название резюме"/>
        <w:id w:val="-104278397"/>
        <w:placeholder>
          <w:docPart w:val="CD510E5E1CA34476B2BABEB8C16028AB"/>
        </w:placeholder>
        <w:docPartList>
          <w:docPartGallery w:val="Quick Parts"/>
          <w:docPartCategory w:val=" Название резюме"/>
        </w:docPartList>
      </w:sdtPr>
      <w:sdtEndPr/>
      <w:sdtContent>
        <w:p w:rsidR="003E21C2" w:rsidRDefault="00644766">
          <w:pPr>
            <w:pStyle w:val="a5"/>
          </w:pPr>
          <w:sdt>
            <w:sdtPr>
              <w:rPr>
                <w:lang w:val="en-US"/>
              </w:rPr>
              <w:alias w:val="Автор"/>
              <w:tag w:val=""/>
              <w:id w:val="1823003119"/>
              <w:placeholder>
                <w:docPart w:val="0F68F69DA71246F286132C6CD4950AD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1B4145" w:rsidRPr="00190999">
                <w:rPr>
                  <w:lang w:val="en-US"/>
                </w:rPr>
                <w:t>Halitskiy Ivan</w:t>
              </w:r>
            </w:sdtContent>
          </w:sdt>
        </w:p>
        <w:sdt>
          <w:sdtPr>
            <w:rPr>
              <w:lang w:val="en-US"/>
            </w:rPr>
            <w:alias w:val="Адрес электронной почты"/>
            <w:tag w:val=""/>
            <w:id w:val="527535243"/>
            <w:placeholder>
              <w:docPart w:val="EBDF1B4B31FD4DF490C66DD1822C8E83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3E21C2" w:rsidRDefault="001B4145">
              <w:pPr>
                <w:pStyle w:val="ab"/>
              </w:pPr>
              <w:r w:rsidRPr="001B4145">
                <w:rPr>
                  <w:lang w:val="en-US"/>
                </w:rPr>
                <w:t>ivan.galitskiy8@gmail.com</w:t>
              </w:r>
            </w:p>
          </w:sdtContent>
        </w:sdt>
        <w:sdt>
          <w:sdtPr>
            <w:rPr>
              <w:lang w:val="en-US"/>
            </w:rPr>
            <w:alias w:val="Адрес"/>
            <w:tag w:val=""/>
            <w:id w:val="539556739"/>
            <w:placeholder>
              <w:docPart w:val="32447C3D9C8448AFB595795BF36FC708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3E21C2" w:rsidRDefault="001B4145">
              <w:pPr>
                <w:pStyle w:val="ab"/>
              </w:pPr>
              <w:r w:rsidRPr="001B4145">
                <w:rPr>
                  <w:lang w:val="en-US"/>
                </w:rPr>
                <w:t>Nebesnoi Sotni 4b,  Chernivtsi</w:t>
              </w:r>
            </w:p>
          </w:sdtContent>
        </w:sdt>
        <w:sdt>
          <w:sdtPr>
            <w:rPr>
              <w:lang w:val="ru-RU"/>
            </w:rPr>
            <w:alias w:val="Телефон"/>
            <w:tag w:val=""/>
            <w:id w:val="1357783703"/>
            <w:placeholder>
              <w:docPart w:val="88C5AFBE78EF48BD82AF8E9CAEE9802A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3E21C2" w:rsidRDefault="001B4145">
              <w:pPr>
                <w:pStyle w:val="ab"/>
              </w:pPr>
              <w:r w:rsidRPr="001B4145">
                <w:rPr>
                  <w:lang w:val="ru-RU"/>
                </w:rPr>
                <w:t>+30985866052</w:t>
              </w:r>
            </w:p>
          </w:sdtContent>
        </w:sdt>
        <w:p w:rsidR="003E21C2" w:rsidRDefault="003E21C2"/>
        <w:p w:rsidR="003E21C2" w:rsidRDefault="00644766"/>
      </w:sdtContent>
    </w:sdt>
    <w:p w:rsidR="001B4145" w:rsidRPr="00ED6949" w:rsidRDefault="001B4145">
      <w:pPr>
        <w:rPr>
          <w:rFonts w:asciiTheme="majorHAnsi" w:eastAsiaTheme="majorEastAsia" w:hAnsiTheme="majorHAnsi" w:cstheme="majorBidi"/>
          <w:bCs/>
          <w:caps/>
          <w:color w:val="7A7A7A" w:themeColor="accent1"/>
          <w:sz w:val="24"/>
          <w:szCs w:val="24"/>
          <w:lang w:val="en-US"/>
        </w:rPr>
      </w:pPr>
      <w:r w:rsidRPr="00ED6949">
        <w:rPr>
          <w:rFonts w:asciiTheme="majorHAnsi" w:eastAsiaTheme="majorEastAsia" w:hAnsiTheme="majorHAnsi" w:cstheme="majorBidi"/>
          <w:bCs/>
          <w:caps/>
          <w:color w:val="7A7A7A" w:themeColor="accent1"/>
          <w:sz w:val="24"/>
          <w:szCs w:val="24"/>
          <w:lang w:val="en-US"/>
        </w:rPr>
        <w:t>About myself</w:t>
      </w:r>
    </w:p>
    <w:p w:rsidR="00ED6949" w:rsidRPr="00190999" w:rsidRDefault="00190999" w:rsidP="00ED6949">
      <w:pPr>
        <w:rPr>
          <w:sz w:val="24"/>
          <w:szCs w:val="24"/>
        </w:rPr>
      </w:pPr>
      <w:r>
        <w:rPr>
          <w:sz w:val="24"/>
          <w:szCs w:val="24"/>
          <w:lang w:val="en-US"/>
        </w:rPr>
        <w:t>20</w:t>
      </w:r>
      <w:r w:rsidR="001B4145" w:rsidRPr="00ED6949">
        <w:rPr>
          <w:sz w:val="24"/>
          <w:szCs w:val="24"/>
          <w:lang w:val="en-US"/>
        </w:rPr>
        <w:t xml:space="preserve"> years old. Experience developing Java projects, the basic experience in the team work.</w:t>
      </w:r>
      <w:r w:rsidR="00B46C1F" w:rsidRPr="00ED6949">
        <w:rPr>
          <w:sz w:val="24"/>
          <w:szCs w:val="24"/>
        </w:rPr>
        <w:t xml:space="preserve"> </w:t>
      </w:r>
      <w:r w:rsidR="00B46C1F" w:rsidRPr="00ED6949">
        <w:rPr>
          <w:sz w:val="24"/>
          <w:szCs w:val="24"/>
          <w:lang w:val="en-US"/>
        </w:rPr>
        <w:t xml:space="preserve">Without </w:t>
      </w:r>
      <w:r w:rsidR="00D01486" w:rsidRPr="00ED6949">
        <w:rPr>
          <w:sz w:val="24"/>
          <w:szCs w:val="24"/>
          <w:lang w:val="en-US"/>
        </w:rPr>
        <w:t xml:space="preserve"> </w:t>
      </w:r>
      <w:r w:rsidR="00B46C1F" w:rsidRPr="00ED6949">
        <w:rPr>
          <w:sz w:val="24"/>
          <w:szCs w:val="24"/>
          <w:lang w:val="en-US"/>
        </w:rPr>
        <w:t>experience in large companies.</w:t>
      </w:r>
      <w:r w:rsidR="001B4145" w:rsidRPr="00ED6949">
        <w:rPr>
          <w:sz w:val="24"/>
          <w:szCs w:val="24"/>
          <w:lang w:val="en-US"/>
        </w:rPr>
        <w:t xml:space="preserve"> Looking for work in the development of </w:t>
      </w:r>
      <w:r w:rsidR="00D01486" w:rsidRPr="00ED6949">
        <w:rPr>
          <w:sz w:val="24"/>
          <w:szCs w:val="24"/>
          <w:lang w:val="en-US"/>
        </w:rPr>
        <w:t>J</w:t>
      </w:r>
      <w:r w:rsidR="001B4145" w:rsidRPr="00ED6949">
        <w:rPr>
          <w:sz w:val="24"/>
          <w:szCs w:val="24"/>
          <w:lang w:val="en-US"/>
        </w:rPr>
        <w:t xml:space="preserve">ava or </w:t>
      </w:r>
      <w:r w:rsidR="00D01486" w:rsidRPr="00ED6949">
        <w:rPr>
          <w:sz w:val="24"/>
          <w:szCs w:val="24"/>
          <w:lang w:val="en-US"/>
        </w:rPr>
        <w:t>A</w:t>
      </w:r>
      <w:r w:rsidR="001B4145" w:rsidRPr="00ED6949">
        <w:rPr>
          <w:sz w:val="24"/>
          <w:szCs w:val="24"/>
          <w:lang w:val="en-US"/>
        </w:rPr>
        <w:t xml:space="preserve">ndroid projects with the possibility </w:t>
      </w:r>
      <w:r w:rsidR="00B46C1F" w:rsidRPr="00ED6949">
        <w:rPr>
          <w:sz w:val="24"/>
          <w:szCs w:val="24"/>
          <w:lang w:val="en-US"/>
        </w:rPr>
        <w:t>study</w:t>
      </w:r>
      <w:r w:rsidR="001B4145" w:rsidRPr="00ED6949">
        <w:rPr>
          <w:sz w:val="24"/>
          <w:szCs w:val="24"/>
          <w:lang w:val="en-US"/>
        </w:rPr>
        <w:t>.</w:t>
      </w:r>
    </w:p>
    <w:p w:rsidR="003E21C2" w:rsidRPr="00ED6949" w:rsidRDefault="00B46C1F">
      <w:pPr>
        <w:pStyle w:val="af9"/>
        <w:rPr>
          <w:sz w:val="24"/>
          <w:szCs w:val="24"/>
        </w:rPr>
      </w:pPr>
      <w:r w:rsidRPr="00ED6949">
        <w:rPr>
          <w:caps/>
          <w:sz w:val="24"/>
          <w:szCs w:val="24"/>
          <w:lang w:val="en-US"/>
        </w:rPr>
        <w:t>education</w:t>
      </w:r>
    </w:p>
    <w:p w:rsidR="00ED6949" w:rsidRPr="00ED6949" w:rsidRDefault="00190999" w:rsidP="00ED6949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Fourth </w:t>
      </w:r>
      <w:r w:rsidR="00B46C1F" w:rsidRPr="00ED6949">
        <w:rPr>
          <w:sz w:val="24"/>
          <w:szCs w:val="24"/>
        </w:rPr>
        <w:t>year student of Chernivtsi National University, Faculty of Computer Science, Department of Software Engineering.</w:t>
      </w:r>
    </w:p>
    <w:p w:rsidR="003E21C2" w:rsidRPr="00ED6949" w:rsidRDefault="00B46C1F">
      <w:pPr>
        <w:pStyle w:val="af8"/>
        <w:rPr>
          <w:sz w:val="24"/>
          <w:szCs w:val="24"/>
          <w:lang w:val="en-US"/>
        </w:rPr>
      </w:pPr>
      <w:r w:rsidRPr="00ED6949">
        <w:rPr>
          <w:sz w:val="24"/>
          <w:szCs w:val="24"/>
          <w:lang w:val="en-US"/>
        </w:rPr>
        <w:t>Skills</w:t>
      </w:r>
    </w:p>
    <w:p w:rsidR="002906EC" w:rsidRPr="00ED6949" w:rsidRDefault="002906EC" w:rsidP="00B46C1F">
      <w:pPr>
        <w:pStyle w:val="a3"/>
        <w:numPr>
          <w:ilvl w:val="0"/>
          <w:numId w:val="4"/>
        </w:numPr>
        <w:rPr>
          <w:sz w:val="24"/>
          <w:szCs w:val="24"/>
        </w:rPr>
        <w:sectPr w:rsidR="002906EC" w:rsidRPr="00ED6949">
          <w:footerReference w:type="default" r:id="rId10"/>
          <w:headerReference w:type="first" r:id="rId11"/>
          <w:pgSz w:w="11907" w:h="16839"/>
          <w:pgMar w:top="1148" w:right="1050" w:bottom="1148" w:left="1050" w:header="612" w:footer="612" w:gutter="0"/>
          <w:cols w:space="720"/>
          <w:titlePg/>
          <w:docGrid w:linePitch="360"/>
        </w:sectPr>
      </w:pPr>
    </w:p>
    <w:p w:rsidR="003E21C2" w:rsidRPr="00ED6949" w:rsidRDefault="00B46C1F" w:rsidP="00B46C1F">
      <w:pPr>
        <w:pStyle w:val="a3"/>
        <w:numPr>
          <w:ilvl w:val="0"/>
          <w:numId w:val="4"/>
        </w:numPr>
        <w:rPr>
          <w:sz w:val="24"/>
          <w:szCs w:val="24"/>
        </w:rPr>
      </w:pPr>
      <w:r w:rsidRPr="00ED6949">
        <w:rPr>
          <w:sz w:val="24"/>
          <w:szCs w:val="24"/>
        </w:rPr>
        <w:lastRenderedPageBreak/>
        <w:t>Good knowledge and experience with Java</w:t>
      </w:r>
      <w:r w:rsidRPr="00ED6949">
        <w:rPr>
          <w:sz w:val="24"/>
          <w:szCs w:val="24"/>
          <w:lang w:val="en-US"/>
        </w:rPr>
        <w:t>;</w:t>
      </w:r>
    </w:p>
    <w:p w:rsidR="00B46C1F" w:rsidRPr="00ED6949" w:rsidRDefault="00190999" w:rsidP="00B46C1F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Good k</w:t>
      </w:r>
      <w:r w:rsidR="00B46C1F" w:rsidRPr="00ED6949">
        <w:rPr>
          <w:sz w:val="24"/>
          <w:szCs w:val="24"/>
        </w:rPr>
        <w:t>nowledge of Android development</w:t>
      </w:r>
      <w:r w:rsidR="00B46C1F" w:rsidRPr="00ED6949">
        <w:rPr>
          <w:sz w:val="24"/>
          <w:szCs w:val="24"/>
          <w:lang w:val="en-US"/>
        </w:rPr>
        <w:t>;</w:t>
      </w:r>
    </w:p>
    <w:p w:rsidR="00B46C1F" w:rsidRPr="00ED6949" w:rsidRDefault="00B46C1F" w:rsidP="00B46C1F">
      <w:pPr>
        <w:pStyle w:val="a3"/>
        <w:numPr>
          <w:ilvl w:val="0"/>
          <w:numId w:val="4"/>
        </w:numPr>
        <w:rPr>
          <w:sz w:val="24"/>
          <w:szCs w:val="24"/>
        </w:rPr>
      </w:pPr>
      <w:r w:rsidRPr="00ED6949">
        <w:rPr>
          <w:sz w:val="24"/>
          <w:szCs w:val="24"/>
        </w:rPr>
        <w:t>Basic knowledge of C</w:t>
      </w:r>
      <w:r w:rsidRPr="00ED6949">
        <w:rPr>
          <w:sz w:val="24"/>
          <w:szCs w:val="24"/>
          <w:lang w:val="en-US"/>
        </w:rPr>
        <w:t>++, HTML</w:t>
      </w:r>
      <w:r w:rsidR="005A1F92" w:rsidRPr="00ED6949">
        <w:rPr>
          <w:sz w:val="24"/>
          <w:szCs w:val="24"/>
          <w:lang w:val="en-US"/>
        </w:rPr>
        <w:t>5</w:t>
      </w:r>
      <w:r w:rsidRPr="00ED6949">
        <w:rPr>
          <w:sz w:val="24"/>
          <w:szCs w:val="24"/>
          <w:lang w:val="en-US"/>
        </w:rPr>
        <w:t>, PHP, JavaScript</w:t>
      </w:r>
      <w:r w:rsidR="002906EC" w:rsidRPr="00ED6949">
        <w:rPr>
          <w:sz w:val="24"/>
          <w:szCs w:val="24"/>
          <w:lang w:val="en-US"/>
        </w:rPr>
        <w:t>, C#;</w:t>
      </w:r>
    </w:p>
    <w:p w:rsidR="002906EC" w:rsidRPr="00ED6949" w:rsidRDefault="002906EC" w:rsidP="00B46C1F">
      <w:pPr>
        <w:pStyle w:val="a3"/>
        <w:numPr>
          <w:ilvl w:val="0"/>
          <w:numId w:val="4"/>
        </w:numPr>
        <w:rPr>
          <w:sz w:val="24"/>
          <w:szCs w:val="24"/>
        </w:rPr>
      </w:pPr>
      <w:r w:rsidRPr="00ED6949">
        <w:rPr>
          <w:sz w:val="24"/>
          <w:szCs w:val="24"/>
          <w:lang w:val="en-US"/>
        </w:rPr>
        <w:t>MVP</w:t>
      </w:r>
      <w:r w:rsidRPr="00A930E8">
        <w:rPr>
          <w:sz w:val="24"/>
          <w:szCs w:val="24"/>
        </w:rPr>
        <w:t xml:space="preserve"> / </w:t>
      </w:r>
      <w:r w:rsidRPr="00ED6949">
        <w:rPr>
          <w:sz w:val="24"/>
          <w:szCs w:val="24"/>
          <w:lang w:val="en-US"/>
        </w:rPr>
        <w:t>MVC</w:t>
      </w:r>
      <w:r w:rsidR="001F1760">
        <w:rPr>
          <w:sz w:val="24"/>
          <w:szCs w:val="24"/>
        </w:rPr>
        <w:t xml:space="preserve"> </w:t>
      </w:r>
      <w:r w:rsidRPr="00ED6949">
        <w:rPr>
          <w:sz w:val="24"/>
          <w:szCs w:val="24"/>
          <w:lang w:val="en-US"/>
        </w:rPr>
        <w:t>using</w:t>
      </w:r>
      <w:r w:rsidRPr="00A930E8">
        <w:rPr>
          <w:sz w:val="24"/>
          <w:szCs w:val="24"/>
        </w:rPr>
        <w:t>;</w:t>
      </w:r>
    </w:p>
    <w:p w:rsidR="002906EC" w:rsidRPr="00ED6949" w:rsidRDefault="002906EC" w:rsidP="00B46C1F">
      <w:pPr>
        <w:pStyle w:val="a3"/>
        <w:numPr>
          <w:ilvl w:val="0"/>
          <w:numId w:val="4"/>
        </w:numPr>
        <w:rPr>
          <w:sz w:val="24"/>
          <w:szCs w:val="24"/>
        </w:rPr>
      </w:pPr>
      <w:r w:rsidRPr="00ED6949">
        <w:rPr>
          <w:sz w:val="24"/>
          <w:szCs w:val="24"/>
          <w:lang w:val="en-US"/>
        </w:rPr>
        <w:t>Knowledge of SQL</w:t>
      </w:r>
      <w:r w:rsidR="00190999">
        <w:rPr>
          <w:sz w:val="24"/>
          <w:szCs w:val="24"/>
          <w:lang w:val="en-US"/>
        </w:rPr>
        <w:t xml:space="preserve"> and NoSQL DBMS</w:t>
      </w:r>
      <w:r w:rsidRPr="00ED6949">
        <w:rPr>
          <w:sz w:val="24"/>
          <w:szCs w:val="24"/>
          <w:lang w:val="en-US"/>
        </w:rPr>
        <w:t>;</w:t>
      </w:r>
    </w:p>
    <w:p w:rsidR="002906EC" w:rsidRPr="00ED6949" w:rsidRDefault="002906EC" w:rsidP="00B46C1F">
      <w:pPr>
        <w:pStyle w:val="a3"/>
        <w:numPr>
          <w:ilvl w:val="0"/>
          <w:numId w:val="4"/>
        </w:numPr>
        <w:rPr>
          <w:sz w:val="24"/>
          <w:szCs w:val="24"/>
        </w:rPr>
      </w:pPr>
      <w:r w:rsidRPr="00ED6949">
        <w:rPr>
          <w:sz w:val="24"/>
          <w:szCs w:val="24"/>
          <w:lang w:val="en-US"/>
        </w:rPr>
        <w:lastRenderedPageBreak/>
        <w:t>XML, JSON;</w:t>
      </w:r>
    </w:p>
    <w:p w:rsidR="002906EC" w:rsidRPr="00190999" w:rsidRDefault="002906EC" w:rsidP="00190999">
      <w:pPr>
        <w:pStyle w:val="a3"/>
        <w:numPr>
          <w:ilvl w:val="0"/>
          <w:numId w:val="4"/>
        </w:numPr>
        <w:rPr>
          <w:sz w:val="24"/>
          <w:szCs w:val="24"/>
        </w:rPr>
      </w:pPr>
      <w:r w:rsidRPr="00ED6949">
        <w:rPr>
          <w:sz w:val="24"/>
          <w:szCs w:val="24"/>
          <w:lang w:val="en-US"/>
        </w:rPr>
        <w:t>JavaFX;</w:t>
      </w:r>
      <w:r w:rsidRPr="00190999">
        <w:rPr>
          <w:sz w:val="24"/>
          <w:szCs w:val="24"/>
          <w:lang w:val="en-US"/>
        </w:rPr>
        <w:t xml:space="preserve"> </w:t>
      </w:r>
    </w:p>
    <w:p w:rsidR="002906EC" w:rsidRPr="00ED6949" w:rsidRDefault="002906EC" w:rsidP="00B46C1F">
      <w:pPr>
        <w:pStyle w:val="a3"/>
        <w:numPr>
          <w:ilvl w:val="0"/>
          <w:numId w:val="4"/>
        </w:numPr>
        <w:rPr>
          <w:sz w:val="24"/>
          <w:szCs w:val="24"/>
        </w:rPr>
      </w:pPr>
      <w:r w:rsidRPr="00ED6949">
        <w:rPr>
          <w:sz w:val="24"/>
          <w:szCs w:val="24"/>
          <w:lang w:val="en-US"/>
        </w:rPr>
        <w:t>Git;</w:t>
      </w:r>
    </w:p>
    <w:p w:rsidR="005A1F92" w:rsidRPr="00ED6949" w:rsidRDefault="005A1F92" w:rsidP="00B46C1F">
      <w:pPr>
        <w:pStyle w:val="a3"/>
        <w:numPr>
          <w:ilvl w:val="0"/>
          <w:numId w:val="4"/>
        </w:numPr>
        <w:rPr>
          <w:sz w:val="24"/>
          <w:szCs w:val="24"/>
        </w:rPr>
      </w:pPr>
      <w:r w:rsidRPr="00ED6949">
        <w:rPr>
          <w:sz w:val="24"/>
          <w:szCs w:val="24"/>
          <w:lang w:val="en-US"/>
        </w:rPr>
        <w:t>CSS, CSS3;</w:t>
      </w:r>
    </w:p>
    <w:p w:rsidR="005A1F92" w:rsidRPr="00190999" w:rsidRDefault="005A1F92" w:rsidP="005A1F92">
      <w:pPr>
        <w:pStyle w:val="a3"/>
        <w:numPr>
          <w:ilvl w:val="0"/>
          <w:numId w:val="4"/>
        </w:numPr>
        <w:rPr>
          <w:sz w:val="24"/>
          <w:szCs w:val="24"/>
        </w:rPr>
      </w:pPr>
      <w:r w:rsidRPr="00ED6949">
        <w:rPr>
          <w:sz w:val="24"/>
          <w:szCs w:val="24"/>
          <w:lang w:val="en-US"/>
        </w:rPr>
        <w:t>Knowledge of  OOP</w:t>
      </w:r>
      <w:r w:rsidR="00ED6949" w:rsidRPr="00ED6949">
        <w:rPr>
          <w:sz w:val="24"/>
          <w:szCs w:val="24"/>
          <w:lang w:val="en-US"/>
        </w:rPr>
        <w:t>;</w:t>
      </w:r>
    </w:p>
    <w:p w:rsidR="00190999" w:rsidRPr="00190999" w:rsidRDefault="00190999" w:rsidP="005A1F9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Reactive programming (RxJava, RxAndroid);</w:t>
      </w:r>
    </w:p>
    <w:p w:rsidR="00190999" w:rsidRPr="00190999" w:rsidRDefault="00190999" w:rsidP="00190999">
      <w:pPr>
        <w:rPr>
          <w:sz w:val="24"/>
          <w:szCs w:val="24"/>
        </w:rPr>
        <w:sectPr w:rsidR="00190999" w:rsidRPr="00190999" w:rsidSect="002906EC">
          <w:type w:val="continuous"/>
          <w:pgSz w:w="11907" w:h="16839"/>
          <w:pgMar w:top="1148" w:right="1050" w:bottom="1148" w:left="1050" w:header="612" w:footer="612" w:gutter="0"/>
          <w:cols w:num="2" w:space="720"/>
          <w:titlePg/>
          <w:docGrid w:linePitch="360"/>
        </w:sectPr>
      </w:pPr>
    </w:p>
    <w:p w:rsidR="002906EC" w:rsidRPr="00ED6949" w:rsidRDefault="002906EC" w:rsidP="002906EC">
      <w:pPr>
        <w:spacing w:line="276" w:lineRule="auto"/>
        <w:rPr>
          <w:rFonts w:asciiTheme="majorHAnsi" w:eastAsiaTheme="majorEastAsia" w:hAnsiTheme="majorHAnsi" w:cstheme="majorBidi"/>
          <w:bCs/>
          <w:caps/>
          <w:color w:val="7A7A7A" w:themeColor="accent1"/>
          <w:sz w:val="24"/>
          <w:szCs w:val="24"/>
          <w:lang w:val="en-US"/>
        </w:rPr>
      </w:pPr>
      <w:r w:rsidRPr="00ED6949">
        <w:rPr>
          <w:rFonts w:asciiTheme="majorHAnsi" w:eastAsiaTheme="majorEastAsia" w:hAnsiTheme="majorHAnsi" w:cstheme="majorBidi"/>
          <w:bCs/>
          <w:caps/>
          <w:color w:val="7A7A7A" w:themeColor="accent1"/>
          <w:sz w:val="24"/>
          <w:szCs w:val="24"/>
          <w:lang w:val="ru-RU"/>
        </w:rPr>
        <w:lastRenderedPageBreak/>
        <w:t xml:space="preserve">Languages </w:t>
      </w:r>
      <w:bookmarkStart w:id="0" w:name="_GoBack"/>
      <w:bookmarkEnd w:id="0"/>
    </w:p>
    <w:p w:rsidR="002906EC" w:rsidRPr="00ED6949" w:rsidRDefault="002906EC" w:rsidP="002906EC">
      <w:pPr>
        <w:pStyle w:val="a3"/>
        <w:numPr>
          <w:ilvl w:val="0"/>
          <w:numId w:val="5"/>
        </w:numPr>
        <w:spacing w:line="276" w:lineRule="auto"/>
        <w:rPr>
          <w:sz w:val="24"/>
          <w:szCs w:val="24"/>
          <w:lang w:val="ru-RU"/>
        </w:rPr>
      </w:pPr>
      <w:r w:rsidRPr="00ED6949">
        <w:rPr>
          <w:sz w:val="24"/>
          <w:szCs w:val="24"/>
          <w:lang w:val="en-US"/>
        </w:rPr>
        <w:t>Ukrainian</w:t>
      </w:r>
      <w:r w:rsidR="00D01486" w:rsidRPr="00ED6949">
        <w:rPr>
          <w:sz w:val="24"/>
          <w:szCs w:val="24"/>
          <w:lang w:val="en-US"/>
        </w:rPr>
        <w:t xml:space="preserve"> - </w:t>
      </w:r>
      <w:r w:rsidR="00D01486" w:rsidRPr="00ED6949">
        <w:rPr>
          <w:sz w:val="24"/>
          <w:szCs w:val="24"/>
        </w:rPr>
        <w:t>Mother tongue</w:t>
      </w:r>
      <w:r w:rsidR="00D01486" w:rsidRPr="00ED6949">
        <w:rPr>
          <w:sz w:val="24"/>
          <w:szCs w:val="24"/>
          <w:lang w:val="en-US"/>
        </w:rPr>
        <w:t>;</w:t>
      </w:r>
    </w:p>
    <w:p w:rsidR="002906EC" w:rsidRPr="00ED6949" w:rsidRDefault="002906EC" w:rsidP="00D01486">
      <w:pPr>
        <w:pStyle w:val="a3"/>
        <w:numPr>
          <w:ilvl w:val="0"/>
          <w:numId w:val="6"/>
        </w:numPr>
        <w:spacing w:before="120" w:after="60" w:line="312" w:lineRule="auto"/>
        <w:rPr>
          <w:sz w:val="24"/>
          <w:szCs w:val="24"/>
        </w:rPr>
      </w:pPr>
      <w:r w:rsidRPr="00ED6949">
        <w:rPr>
          <w:sz w:val="24"/>
          <w:szCs w:val="24"/>
          <w:lang w:val="en-US"/>
        </w:rPr>
        <w:t>Russian</w:t>
      </w:r>
      <w:r w:rsidR="00D01486" w:rsidRPr="00ED6949">
        <w:rPr>
          <w:sz w:val="24"/>
          <w:szCs w:val="24"/>
          <w:lang w:val="en-US"/>
        </w:rPr>
        <w:t xml:space="preserve"> – </w:t>
      </w:r>
      <w:r w:rsidR="00D01486" w:rsidRPr="00ED6949">
        <w:rPr>
          <w:sz w:val="24"/>
          <w:szCs w:val="24"/>
        </w:rPr>
        <w:t>Fluently</w:t>
      </w:r>
      <w:r w:rsidR="00D01486" w:rsidRPr="00ED6949">
        <w:rPr>
          <w:sz w:val="24"/>
          <w:szCs w:val="24"/>
          <w:lang w:val="en-US"/>
        </w:rPr>
        <w:t>;</w:t>
      </w:r>
    </w:p>
    <w:p w:rsidR="002906EC" w:rsidRPr="00ED6949" w:rsidRDefault="002906EC" w:rsidP="002906EC">
      <w:pPr>
        <w:pStyle w:val="a3"/>
        <w:numPr>
          <w:ilvl w:val="0"/>
          <w:numId w:val="5"/>
        </w:numPr>
        <w:spacing w:line="276" w:lineRule="auto"/>
        <w:rPr>
          <w:sz w:val="24"/>
          <w:szCs w:val="24"/>
          <w:lang w:val="ru-RU"/>
        </w:rPr>
      </w:pPr>
      <w:r w:rsidRPr="00ED6949">
        <w:rPr>
          <w:sz w:val="24"/>
          <w:szCs w:val="24"/>
          <w:lang w:val="en-US"/>
        </w:rPr>
        <w:t>English</w:t>
      </w:r>
      <w:r w:rsidR="00D01486" w:rsidRPr="00ED6949">
        <w:rPr>
          <w:sz w:val="24"/>
          <w:szCs w:val="24"/>
          <w:lang w:val="en-US"/>
        </w:rPr>
        <w:t xml:space="preserve"> – Pre-intermediate ;</w:t>
      </w:r>
    </w:p>
    <w:p w:rsidR="00ED6949" w:rsidRPr="00ED6949" w:rsidRDefault="002906EC" w:rsidP="002906EC">
      <w:pPr>
        <w:pStyle w:val="a3"/>
        <w:numPr>
          <w:ilvl w:val="0"/>
          <w:numId w:val="5"/>
        </w:numPr>
        <w:spacing w:line="276" w:lineRule="auto"/>
        <w:rPr>
          <w:sz w:val="24"/>
          <w:szCs w:val="24"/>
          <w:lang w:val="ru-RU"/>
        </w:rPr>
      </w:pPr>
      <w:r w:rsidRPr="00ED6949">
        <w:rPr>
          <w:sz w:val="24"/>
          <w:szCs w:val="24"/>
          <w:lang w:val="en-US"/>
        </w:rPr>
        <w:t>Deutch</w:t>
      </w:r>
      <w:r w:rsidR="00D01486" w:rsidRPr="00ED6949">
        <w:rPr>
          <w:sz w:val="24"/>
          <w:szCs w:val="24"/>
          <w:lang w:val="en-US"/>
        </w:rPr>
        <w:t xml:space="preserve"> (Germany) - Pre-intermediate ;</w:t>
      </w:r>
    </w:p>
    <w:p w:rsidR="005A1F92" w:rsidRPr="00190999" w:rsidRDefault="00190999" w:rsidP="00190999">
      <w:pPr>
        <w:spacing w:line="276" w:lineRule="auto"/>
        <w:rPr>
          <w:sz w:val="24"/>
          <w:szCs w:val="24"/>
        </w:rPr>
        <w:sectPr w:rsidR="005A1F92" w:rsidRPr="00190999" w:rsidSect="002906EC">
          <w:type w:val="continuous"/>
          <w:pgSz w:w="11907" w:h="16839"/>
          <w:pgMar w:top="1148" w:right="1050" w:bottom="1148" w:left="1050" w:header="612" w:footer="612" w:gutter="0"/>
          <w:cols w:space="720"/>
          <w:titlePg/>
          <w:docGrid w:linePitch="360"/>
        </w:sectPr>
      </w:pPr>
      <w:r w:rsidRPr="00190999">
        <w:rPr>
          <w:rFonts w:asciiTheme="majorHAnsi" w:eastAsiaTheme="majorEastAsia" w:hAnsiTheme="majorHAnsi" w:cstheme="majorBidi"/>
          <w:bCs/>
          <w:caps/>
          <w:color w:val="7A7A7A" w:themeColor="accent1"/>
          <w:sz w:val="24"/>
          <w:szCs w:val="24"/>
          <w:lang w:val="ru-RU"/>
        </w:rPr>
        <w:t>characteristics</w:t>
      </w:r>
    </w:p>
    <w:p w:rsidR="002906EC" w:rsidRPr="00ED6949" w:rsidRDefault="005A1F92" w:rsidP="005A1F92">
      <w:pPr>
        <w:pStyle w:val="a3"/>
        <w:numPr>
          <w:ilvl w:val="0"/>
          <w:numId w:val="7"/>
        </w:numPr>
        <w:spacing w:line="276" w:lineRule="auto"/>
        <w:rPr>
          <w:sz w:val="24"/>
          <w:szCs w:val="24"/>
          <w:lang w:val="ru-RU"/>
        </w:rPr>
      </w:pPr>
      <w:r w:rsidRPr="00ED6949">
        <w:rPr>
          <w:sz w:val="24"/>
          <w:szCs w:val="24"/>
        </w:rPr>
        <w:lastRenderedPageBreak/>
        <w:t>Ready for study</w:t>
      </w:r>
    </w:p>
    <w:p w:rsidR="005A1F92" w:rsidRPr="00ED6949" w:rsidRDefault="005A1F92" w:rsidP="005A1F92">
      <w:pPr>
        <w:pStyle w:val="a3"/>
        <w:numPr>
          <w:ilvl w:val="0"/>
          <w:numId w:val="7"/>
        </w:numPr>
        <w:spacing w:line="276" w:lineRule="auto"/>
        <w:rPr>
          <w:sz w:val="24"/>
          <w:szCs w:val="24"/>
          <w:lang w:val="ru-RU"/>
        </w:rPr>
      </w:pPr>
      <w:r w:rsidRPr="00ED6949">
        <w:rPr>
          <w:sz w:val="24"/>
          <w:szCs w:val="24"/>
          <w:lang w:val="ru-RU"/>
        </w:rPr>
        <w:t>Persistent</w:t>
      </w:r>
      <w:r w:rsidRPr="00ED6949">
        <w:rPr>
          <w:sz w:val="24"/>
          <w:szCs w:val="24"/>
          <w:lang w:val="en-US"/>
        </w:rPr>
        <w:t>;</w:t>
      </w:r>
    </w:p>
    <w:p w:rsidR="005A1F92" w:rsidRPr="00ED6949" w:rsidRDefault="005A1F92" w:rsidP="005A1F92">
      <w:pPr>
        <w:pStyle w:val="a3"/>
        <w:numPr>
          <w:ilvl w:val="0"/>
          <w:numId w:val="7"/>
        </w:numPr>
        <w:spacing w:line="276" w:lineRule="auto"/>
        <w:rPr>
          <w:sz w:val="24"/>
          <w:szCs w:val="24"/>
          <w:lang w:val="ru-RU"/>
        </w:rPr>
      </w:pPr>
      <w:r w:rsidRPr="00ED6949">
        <w:rPr>
          <w:sz w:val="24"/>
          <w:szCs w:val="24"/>
          <w:lang w:val="ru-RU"/>
        </w:rPr>
        <w:t>Diligent</w:t>
      </w:r>
      <w:r w:rsidRPr="00ED6949">
        <w:rPr>
          <w:sz w:val="24"/>
          <w:szCs w:val="24"/>
          <w:lang w:val="en-US"/>
        </w:rPr>
        <w:t>;</w:t>
      </w:r>
    </w:p>
    <w:p w:rsidR="00ED6949" w:rsidRPr="00ED6949" w:rsidRDefault="00A930E8" w:rsidP="00A930E8">
      <w:pPr>
        <w:pStyle w:val="a3"/>
        <w:numPr>
          <w:ilvl w:val="0"/>
          <w:numId w:val="7"/>
        </w:numPr>
        <w:spacing w:line="276" w:lineRule="auto"/>
        <w:rPr>
          <w:sz w:val="24"/>
          <w:szCs w:val="24"/>
          <w:lang w:val="en-US"/>
        </w:rPr>
      </w:pPr>
      <w:r w:rsidRPr="00A930E8">
        <w:rPr>
          <w:sz w:val="24"/>
          <w:szCs w:val="24"/>
          <w:lang w:val="en-US"/>
        </w:rPr>
        <w:t>Skill to work in team</w:t>
      </w:r>
      <w:r>
        <w:rPr>
          <w:sz w:val="24"/>
          <w:szCs w:val="24"/>
          <w:lang w:val="en-US"/>
        </w:rPr>
        <w:t>;</w:t>
      </w:r>
    </w:p>
    <w:p w:rsidR="002906EC" w:rsidRDefault="00ED6949" w:rsidP="005A1F92">
      <w:pPr>
        <w:pStyle w:val="a3"/>
        <w:numPr>
          <w:ilvl w:val="0"/>
          <w:numId w:val="7"/>
        </w:numPr>
        <w:spacing w:line="276" w:lineRule="auto"/>
        <w:rPr>
          <w:sz w:val="24"/>
          <w:szCs w:val="24"/>
          <w:lang w:val="en-US"/>
        </w:rPr>
      </w:pPr>
      <w:r w:rsidRPr="00ED6949">
        <w:rPr>
          <w:sz w:val="24"/>
          <w:szCs w:val="24"/>
          <w:lang w:val="en-US"/>
        </w:rPr>
        <w:t>Search and tracking new information;</w:t>
      </w:r>
    </w:p>
    <w:p w:rsidR="001F1760" w:rsidRPr="00ED6949" w:rsidRDefault="001F1760" w:rsidP="001F1760">
      <w:pPr>
        <w:pStyle w:val="a3"/>
        <w:numPr>
          <w:ilvl w:val="0"/>
          <w:numId w:val="7"/>
        </w:numPr>
        <w:spacing w:line="276" w:lineRule="auto"/>
        <w:rPr>
          <w:sz w:val="24"/>
          <w:szCs w:val="24"/>
          <w:lang w:val="en-US"/>
        </w:rPr>
      </w:pPr>
      <w:r w:rsidRPr="001F1760">
        <w:rPr>
          <w:sz w:val="24"/>
          <w:szCs w:val="24"/>
          <w:lang w:val="en-US"/>
        </w:rPr>
        <w:t>Using frameworks and language extensions</w:t>
      </w:r>
    </w:p>
    <w:sectPr w:rsidR="001F1760" w:rsidRPr="00ED6949" w:rsidSect="002906EC">
      <w:type w:val="continuous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766" w:rsidRDefault="00644766">
      <w:pPr>
        <w:spacing w:after="0" w:line="240" w:lineRule="auto"/>
      </w:pPr>
      <w:r>
        <w:separator/>
      </w:r>
    </w:p>
  </w:endnote>
  <w:endnote w:type="continuationSeparator" w:id="0">
    <w:p w:rsidR="00644766" w:rsidRDefault="00644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1C2" w:rsidRDefault="00062986">
    <w:pPr>
      <w:pStyle w:val="afa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6C465B2" wp14:editId="177E4C9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5B81D62" id="Прямоугольник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34BDD31" wp14:editId="7071996F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62E5156" id="Прямоугольник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1182219" wp14:editId="25E0ECC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F901259" id="Прямоугольник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" fillcolor="#d1282e [3215]" stroked="f">
              <w10:wrap anchorx="margin" anchory="margin"/>
            </v:rect>
          </w:pict>
        </mc:Fallback>
      </mc:AlternateContent>
    </w:r>
  </w:p>
  <w:p w:rsidR="003E21C2" w:rsidRDefault="00062986">
    <w:pPr>
      <w:pStyle w:val="afc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0E86403" wp14:editId="2E519923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6706870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E21C2" w:rsidRPr="00ED6949" w:rsidRDefault="00ED6949">
                          <w:pPr>
                            <w:pStyle w:val="a5"/>
                            <w:rPr>
                              <w:spacing w:val="10"/>
                              <w:lang w:val="en-US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  <w:lang w:val="en-US"/>
                            </w:rPr>
                            <w:t>Halitskiy Ivan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40E86403" id="_x0000_t202" coordsize="21600,21600" o:spt="202" path="m,l,21600r21600,l21600,xe">
              <v:stroke joinstyle="miter"/>
              <v:path gradientshapeok="t" o:connecttype="rect"/>
            </v:shapetype>
            <v:shape id="Надпись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" filled="f" stroked="f" strokeweight=".5pt">
              <v:textbox style="layout-flow:vertical;mso-fit-shape-to-text:t" inset="0,0,0,0">
                <w:txbxContent>
                  <w:p w:rsidR="003E21C2" w:rsidRPr="00ED6949" w:rsidRDefault="00ED6949">
                    <w:pPr>
                      <w:pStyle w:val="a5"/>
                      <w:rPr>
                        <w:spacing w:val="10"/>
                        <w:lang w:val="en-US"/>
                      </w:rPr>
                    </w:pPr>
                    <w:r>
                      <w:rPr>
                        <w:spacing w:val="10"/>
                        <w:sz w:val="24"/>
                        <w:szCs w:val="24"/>
                        <w:lang w:val="en-US"/>
                      </w:rPr>
                      <w:t>Halitskiy Ivan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766" w:rsidRDefault="00644766">
      <w:pPr>
        <w:spacing w:after="0" w:line="240" w:lineRule="auto"/>
      </w:pPr>
      <w:r>
        <w:separator/>
      </w:r>
    </w:p>
  </w:footnote>
  <w:footnote w:type="continuationSeparator" w:id="0">
    <w:p w:rsidR="00644766" w:rsidRDefault="00644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1C2" w:rsidRDefault="00062986">
    <w:pPr>
      <w:pStyle w:val="afa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B6CA996" wp14:editId="62B2991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ECA95FB" id="Прямоугольник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8A8BB28" wp14:editId="7C20F4A0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E9F04B2" id="Прямоугольник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558B26" wp14:editId="47C7EF5F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Прямоугольник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7AA0F9E" id="Прямоугольник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" fillcolor="#d1282e [3215]" stroked="f">
              <w10:wrap anchorx="margin" anchory="margin"/>
            </v:rect>
          </w:pict>
        </mc:Fallback>
      </mc:AlternateContent>
    </w:r>
  </w:p>
  <w:p w:rsidR="003E21C2" w:rsidRDefault="003E21C2">
    <w:pPr>
      <w:pStyle w:val="af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3C9614F6"/>
    <w:multiLevelType w:val="hybridMultilevel"/>
    <w:tmpl w:val="CABC1A40"/>
    <w:lvl w:ilvl="0" w:tplc="7E76D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021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C64B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5CA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67F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E2AD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7E0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7E3C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4FE92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05B4047"/>
    <w:multiLevelType w:val="hybridMultilevel"/>
    <w:tmpl w:val="82300C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F41AE1"/>
    <w:multiLevelType w:val="hybridMultilevel"/>
    <w:tmpl w:val="BE4A95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145"/>
    <w:rsid w:val="00062986"/>
    <w:rsid w:val="00190999"/>
    <w:rsid w:val="001B4145"/>
    <w:rsid w:val="001F1760"/>
    <w:rsid w:val="002906EC"/>
    <w:rsid w:val="003E21C2"/>
    <w:rsid w:val="005A1F92"/>
    <w:rsid w:val="00644766"/>
    <w:rsid w:val="00A930E8"/>
    <w:rsid w:val="00B46C1F"/>
    <w:rsid w:val="00D01486"/>
    <w:rsid w:val="00ED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40F14F0-29D8-4225-B437-4C9F1700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 1"/>
    <w:basedOn w:val="a1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a6">
    <w:name w:val="Название Знак"/>
    <w:basedOn w:val="a0"/>
    <w:link w:val="a5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a8">
    <w:name w:val="Подзаголовок Знак"/>
    <w:basedOn w:val="a0"/>
    <w:link w:val="a7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i/>
      <w:iCs/>
    </w:rPr>
  </w:style>
  <w:style w:type="paragraph" w:styleId="ab">
    <w:name w:val="No Spacing"/>
    <w:link w:val="ac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7A7A7A" w:themeColor="accent1"/>
      <w:sz w:val="28"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e">
    <w:name w:val="Выделенная цитата Знак"/>
    <w:basedOn w:val="a0"/>
    <w:link w:val="ad"/>
    <w:uiPriority w:val="30"/>
    <w:rPr>
      <w:b/>
      <w:bCs/>
      <w:i/>
      <w:iCs/>
      <w:color w:val="7F7F7F" w:themeColor="text1" w:themeTint="80"/>
      <w:sz w:val="26"/>
    </w:rPr>
  </w:style>
  <w:style w:type="character" w:styleId="af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f0">
    <w:name w:val="Intense Emphasis"/>
    <w:aliases w:val="Подраздел - сильное выделение"/>
    <w:basedOn w:val="a0"/>
    <w:uiPriority w:val="21"/>
    <w:qFormat/>
    <w:rPr>
      <w:b/>
      <w:bCs/>
      <w:i/>
      <w:iCs/>
      <w:color w:val="D1282E" w:themeColor="text2"/>
    </w:rPr>
  </w:style>
  <w:style w:type="character" w:styleId="af1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2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3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5">
    <w:name w:val="Placeholder Text"/>
    <w:basedOn w:val="a0"/>
    <w:uiPriority w:val="99"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paragraph" w:customStyle="1" w:styleId="af8">
    <w:name w:val="Заголовок раздела"/>
    <w:basedOn w:val="1"/>
    <w:next w:val="a"/>
    <w:qFormat/>
    <w:pPr>
      <w:spacing w:before="120"/>
    </w:pPr>
  </w:style>
  <w:style w:type="character" w:customStyle="1" w:styleId="ac">
    <w:name w:val="Без интервала Знак"/>
    <w:basedOn w:val="a0"/>
    <w:link w:val="ab"/>
    <w:uiPriority w:val="1"/>
  </w:style>
  <w:style w:type="paragraph" w:customStyle="1" w:styleId="af9">
    <w:name w:val="Подраздел"/>
    <w:basedOn w:val="2"/>
    <w:qFormat/>
    <w:rPr>
      <w:b w:val="0"/>
    </w:rPr>
  </w:style>
  <w:style w:type="paragraph" w:styleId="afa">
    <w:name w:val="head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</w:style>
  <w:style w:type="paragraph" w:styleId="afc">
    <w:name w:val="footer"/>
    <w:basedOn w:val="a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</w:style>
  <w:style w:type="paragraph" w:customStyle="1" w:styleId="afe">
    <w:name w:val="Имя"/>
    <w:basedOn w:val="a5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5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9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510E5E1CA34476B2BABEB8C16028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7879E7-DAD7-48F2-AD85-05C300566732}"/>
      </w:docPartPr>
      <w:docPartBody>
        <w:p w:rsidR="00215C7E" w:rsidRDefault="00CE68AE">
          <w:pPr>
            <w:pStyle w:val="CD510E5E1CA34476B2BABEB8C16028AB"/>
          </w:pPr>
          <w:r>
            <w:rPr>
              <w:rStyle w:val="a3"/>
              <w:lang w:val="ru-RU"/>
            </w:rPr>
            <w:t>Выберите стандартный блок.</w:t>
          </w:r>
        </w:p>
      </w:docPartBody>
    </w:docPart>
    <w:docPart>
      <w:docPartPr>
        <w:name w:val="0F68F69DA71246F286132C6CD4950A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C23999-8D57-45D4-8571-62FC1A270054}"/>
      </w:docPartPr>
      <w:docPartBody>
        <w:p w:rsidR="00215C7E" w:rsidRDefault="00CE68AE">
          <w:pPr>
            <w:pStyle w:val="0F68F69DA71246F286132C6CD4950ADF"/>
          </w:pPr>
          <w:r>
            <w:rPr>
              <w:rStyle w:val="a3"/>
              <w:lang w:val="ru-RU"/>
            </w:rPr>
            <w:t>[Введите свое имя]</w:t>
          </w:r>
        </w:p>
      </w:docPartBody>
    </w:docPart>
    <w:docPart>
      <w:docPartPr>
        <w:name w:val="EBDF1B4B31FD4DF490C66DD1822C8E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F37A19-CD8D-4B82-AE35-6F5D8A11BD6C}"/>
      </w:docPartPr>
      <w:docPartBody>
        <w:p w:rsidR="00215C7E" w:rsidRDefault="00CE68AE">
          <w:pPr>
            <w:pStyle w:val="EBDF1B4B31FD4DF490C66DD1822C8E83"/>
          </w:pPr>
          <w:r>
            <w:rPr>
              <w:rStyle w:val="a3"/>
              <w:color w:val="000000"/>
              <w:lang w:val="ru-RU"/>
            </w:rPr>
            <w:t>[Введите адрес электронной почты]</w:t>
          </w:r>
        </w:p>
      </w:docPartBody>
    </w:docPart>
    <w:docPart>
      <w:docPartPr>
        <w:name w:val="32447C3D9C8448AFB595795BF36FC7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0723B1-B246-420F-8159-553FA2BB3D9F}"/>
      </w:docPartPr>
      <w:docPartBody>
        <w:p w:rsidR="00215C7E" w:rsidRDefault="00CE68AE">
          <w:pPr>
            <w:pStyle w:val="32447C3D9C8448AFB595795BF36FC708"/>
          </w:pPr>
          <w:r>
            <w:rPr>
              <w:rStyle w:val="a3"/>
              <w:color w:val="000000"/>
              <w:lang w:val="ru-RU"/>
            </w:rPr>
            <w:t>[Введите свой адрес]</w:t>
          </w:r>
        </w:p>
      </w:docPartBody>
    </w:docPart>
    <w:docPart>
      <w:docPartPr>
        <w:name w:val="88C5AFBE78EF48BD82AF8E9CAEE98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916622-AA25-4A33-9898-F50DB0C42DF1}"/>
      </w:docPartPr>
      <w:docPartBody>
        <w:p w:rsidR="00215C7E" w:rsidRDefault="00CE68AE">
          <w:pPr>
            <w:pStyle w:val="88C5AFBE78EF48BD82AF8E9CAEE9802A"/>
          </w:pPr>
          <w:r>
            <w:rPr>
              <w:rStyle w:val="a3"/>
              <w:color w:val="000000"/>
              <w:lang w:val="ru-RU"/>
            </w:rPr>
            <w:t>[Введите свой номер телефона]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A8F"/>
    <w:rsid w:val="00215C7E"/>
    <w:rsid w:val="00861CF8"/>
    <w:rsid w:val="00B31A8F"/>
    <w:rsid w:val="00C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CD510E5E1CA34476B2BABEB8C16028AB">
    <w:name w:val="CD510E5E1CA34476B2BABEB8C16028AB"/>
  </w:style>
  <w:style w:type="paragraph" w:customStyle="1" w:styleId="0F68F69DA71246F286132C6CD4950ADF">
    <w:name w:val="0F68F69DA71246F286132C6CD4950ADF"/>
  </w:style>
  <w:style w:type="paragraph" w:customStyle="1" w:styleId="EBDF1B4B31FD4DF490C66DD1822C8E83">
    <w:name w:val="EBDF1B4B31FD4DF490C66DD1822C8E83"/>
  </w:style>
  <w:style w:type="paragraph" w:customStyle="1" w:styleId="32447C3D9C8448AFB595795BF36FC708">
    <w:name w:val="32447C3D9C8448AFB595795BF36FC708"/>
  </w:style>
  <w:style w:type="paragraph" w:customStyle="1" w:styleId="88C5AFBE78EF48BD82AF8E9CAEE9802A">
    <w:name w:val="88C5AFBE78EF48BD82AF8E9CAEE9802A"/>
  </w:style>
  <w:style w:type="paragraph" w:customStyle="1" w:styleId="13B5D22CDF6F499AB460DAFDC4DD2F53">
    <w:name w:val="13B5D22CDF6F499AB460DAFDC4DD2F53"/>
  </w:style>
  <w:style w:type="paragraph" w:customStyle="1" w:styleId="341A2B4E1C09470B8EDE5ECE71CB305F">
    <w:name w:val="341A2B4E1C09470B8EDE5ECE71CB305F"/>
  </w:style>
  <w:style w:type="paragraph" w:customStyle="1" w:styleId="5987FEA53F8C4792AC91855BE34CCCAC">
    <w:name w:val="5987FEA53F8C4792AC91855BE34CCCAC"/>
  </w:style>
  <w:style w:type="paragraph" w:customStyle="1" w:styleId="8AB2E3BCDA204440AEF575BCC7300D00">
    <w:name w:val="8AB2E3BCDA204440AEF575BCC7300D00"/>
  </w:style>
  <w:style w:type="character" w:styleId="a4">
    <w:name w:val="Intense Emphasis"/>
    <w:aliases w:val="Подраздел - сильное выделение"/>
    <w:basedOn w:val="a0"/>
    <w:uiPriority w:val="21"/>
    <w:qFormat/>
    <w:rPr>
      <w:b/>
      <w:bCs/>
      <w:i/>
      <w:iCs/>
      <w:color w:val="44546A" w:themeColor="text2"/>
    </w:rPr>
  </w:style>
  <w:style w:type="paragraph" w:customStyle="1" w:styleId="569AD727B6A54448B0037142A7925229">
    <w:name w:val="569AD727B6A54448B0037142A7925229"/>
  </w:style>
  <w:style w:type="paragraph" w:customStyle="1" w:styleId="8462478331C8476EA79A911F495D3184">
    <w:name w:val="8462478331C8476EA79A911F495D3184"/>
  </w:style>
  <w:style w:type="paragraph" w:customStyle="1" w:styleId="50B767B272E949C495ECC526E4E967F2">
    <w:name w:val="50B767B272E949C495ECC526E4E967F2"/>
  </w:style>
  <w:style w:type="paragraph" w:customStyle="1" w:styleId="5C6AD718257A4CD89ECBA3A9D32EED4E">
    <w:name w:val="5C6AD718257A4CD89ECBA3A9D32EED4E"/>
  </w:style>
  <w:style w:type="paragraph" w:customStyle="1" w:styleId="F4A2DCC586D4413B85E1C48BF4F06B9C">
    <w:name w:val="F4A2DCC586D4413B85E1C48BF4F06B9C"/>
  </w:style>
  <w:style w:type="character" w:styleId="a5">
    <w:name w:val="Emphasis"/>
    <w:basedOn w:val="a0"/>
    <w:uiPriority w:val="20"/>
    <w:qFormat/>
    <w:rPr>
      <w:i/>
      <w:iCs/>
    </w:rPr>
  </w:style>
  <w:style w:type="paragraph" w:customStyle="1" w:styleId="51A195DB281841F2B6E646695188FF11">
    <w:name w:val="51A195DB281841F2B6E646695188FF11"/>
  </w:style>
  <w:style w:type="paragraph" w:customStyle="1" w:styleId="66D8BD8E4121432E916F189E386A492E">
    <w:name w:val="66D8BD8E4121432E916F189E386A492E"/>
  </w:style>
  <w:style w:type="paragraph" w:customStyle="1" w:styleId="4FE8C0BEEF5F449D89BC39E26DB2E1E2">
    <w:name w:val="4FE8C0BEEF5F449D89BC39E26DB2E1E2"/>
  </w:style>
  <w:style w:type="paragraph" w:customStyle="1" w:styleId="A266F2D43C894F349DDA8D1C1A54458C">
    <w:name w:val="A266F2D43C894F349DDA8D1C1A54458C"/>
  </w:style>
  <w:style w:type="paragraph" w:customStyle="1" w:styleId="3200979B30E24BC6B1559747D2E0114F">
    <w:name w:val="3200979B30E24BC6B1559747D2E0114F"/>
    <w:rsid w:val="00B31A8F"/>
  </w:style>
  <w:style w:type="paragraph" w:customStyle="1" w:styleId="1956352E340C4C529581384FFB8F4FA5">
    <w:name w:val="1956352E340C4C529581384FFB8F4FA5"/>
    <w:rsid w:val="00B31A8F"/>
  </w:style>
  <w:style w:type="paragraph" w:customStyle="1" w:styleId="13A9D25D9A26400AB4D20616F97E14E0">
    <w:name w:val="13A9D25D9A26400AB4D20616F97E14E0"/>
    <w:rsid w:val="00B31A8F"/>
  </w:style>
  <w:style w:type="paragraph" w:customStyle="1" w:styleId="AAB12232E3ED44B9BCE4F3DC83C80D57">
    <w:name w:val="AAB12232E3ED44B9BCE4F3DC83C80D57"/>
    <w:rsid w:val="00B31A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Nebesnoi Sotni 4b,  Chernivtsi</CompanyAddress>
  <CompanyPhone>+30985866052</CompanyPhone>
  <CompanyFax/>
  <CompanyEmail>ivan.galitskiy8@gmail.com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1E644ED6-81CB-450F-A4F6-B43B980A1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78</TotalTime>
  <Pages>1</Pages>
  <Words>656</Words>
  <Characters>374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Halitskiy Ivan</dc:creator>
  <cp:lastModifiedBy>Bonapart Leo</cp:lastModifiedBy>
  <cp:revision>3</cp:revision>
  <dcterms:created xsi:type="dcterms:W3CDTF">2016-02-10T20:29:00Z</dcterms:created>
  <dcterms:modified xsi:type="dcterms:W3CDTF">2016-10-12T14:42:00Z</dcterms:modified>
</cp:coreProperties>
</file>